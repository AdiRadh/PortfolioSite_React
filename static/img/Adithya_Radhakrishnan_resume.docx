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0"/>
        <w:gridCol w:w="681"/>
        <w:gridCol w:w="6130"/>
      </w:tblGrid>
      <w:tr w:rsidR="001B2ABD" w14:paraId="58DBCDA2" w14:textId="77777777" w:rsidTr="00F00100">
        <w:trPr>
          <w:trHeight w:val="4013"/>
        </w:trPr>
        <w:tc>
          <w:tcPr>
            <w:tcW w:w="3410" w:type="dxa"/>
            <w:vAlign w:val="bottom"/>
          </w:tcPr>
          <w:p w14:paraId="134D3D19" w14:textId="445D6A4C" w:rsidR="001B2ABD" w:rsidRDefault="00CF0D63" w:rsidP="00F0010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EC3CDC2" wp14:editId="51CFB9B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-605155</wp:posOffset>
                      </wp:positionV>
                      <wp:extent cx="1965960" cy="1965960"/>
                      <wp:effectExtent l="0" t="0" r="15240" b="15240"/>
                      <wp:wrapTight wrapText="bothSides">
                        <wp:wrapPolygon edited="0">
                          <wp:start x="8581" y="0"/>
                          <wp:lineTo x="6698" y="419"/>
                          <wp:lineTo x="2512" y="2721"/>
                          <wp:lineTo x="1465" y="4814"/>
                          <wp:lineTo x="209" y="6698"/>
                          <wp:lineTo x="0" y="9000"/>
                          <wp:lineTo x="0" y="13605"/>
                          <wp:lineTo x="1256" y="16744"/>
                          <wp:lineTo x="1256" y="16953"/>
                          <wp:lineTo x="4395" y="20093"/>
                          <wp:lineTo x="7744" y="21558"/>
                          <wp:lineTo x="8372" y="21558"/>
                          <wp:lineTo x="13186" y="21558"/>
                          <wp:lineTo x="13814" y="21558"/>
                          <wp:lineTo x="16953" y="20302"/>
                          <wp:lineTo x="20512" y="16744"/>
                          <wp:lineTo x="21558" y="13814"/>
                          <wp:lineTo x="21558" y="8791"/>
                          <wp:lineTo x="21349" y="6698"/>
                          <wp:lineTo x="19465" y="3558"/>
                          <wp:lineTo x="19256" y="2721"/>
                          <wp:lineTo x="14651" y="209"/>
                          <wp:lineTo x="12977" y="0"/>
                          <wp:lineTo x="8581" y="0"/>
                        </wp:wrapPolygon>
                      </wp:wrapTight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5960" cy="196596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1F1B01" id="Oval 2" o:spid="_x0000_s1026" style="position:absolute;margin-left:.85pt;margin-top:-47.65pt;width:154.8pt;height:154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" strokecolor="#345c7d [1604]" strokeweight="1pt">
                      <v:fill r:id="rId10" o:title="" recolor="t" rotate="t" type="frame"/>
                      <v:stroke joinstyle="miter"/>
                      <w10:wrap type="tight"/>
                    </v:oval>
                  </w:pict>
                </mc:Fallback>
              </mc:AlternateContent>
            </w:r>
          </w:p>
        </w:tc>
        <w:tc>
          <w:tcPr>
            <w:tcW w:w="681" w:type="dxa"/>
          </w:tcPr>
          <w:p w14:paraId="152DA779" w14:textId="77777777" w:rsidR="001B2ABD" w:rsidRDefault="001B2ABD" w:rsidP="00F00100">
            <w:pPr>
              <w:tabs>
                <w:tab w:val="left" w:pos="990"/>
              </w:tabs>
            </w:pPr>
          </w:p>
        </w:tc>
        <w:tc>
          <w:tcPr>
            <w:tcW w:w="6130" w:type="dxa"/>
            <w:vAlign w:val="bottom"/>
          </w:tcPr>
          <w:p w14:paraId="137E9A10" w14:textId="76607B27" w:rsidR="001B2ABD" w:rsidRPr="00F00100" w:rsidRDefault="00CF0D63" w:rsidP="00F00100">
            <w:pPr>
              <w:pStyle w:val="Title"/>
              <w:rPr>
                <w:sz w:val="56"/>
                <w:szCs w:val="56"/>
              </w:rPr>
            </w:pPr>
            <w:r w:rsidRPr="00F00100">
              <w:rPr>
                <w:sz w:val="56"/>
                <w:szCs w:val="56"/>
              </w:rPr>
              <w:t>Adithya Radhakrishnan</w:t>
            </w:r>
          </w:p>
          <w:p w14:paraId="7AE907C3" w14:textId="31D5C536" w:rsidR="001B2ABD" w:rsidRDefault="00CF0D63" w:rsidP="00F00100">
            <w:pPr>
              <w:pStyle w:val="Subtitle"/>
            </w:pPr>
            <w:r w:rsidRPr="007D6D98">
              <w:rPr>
                <w:spacing w:val="0"/>
                <w:w w:val="76"/>
              </w:rPr>
              <w:t>Software Enginee</w:t>
            </w:r>
            <w:r w:rsidRPr="007D6D98">
              <w:rPr>
                <w:spacing w:val="26"/>
                <w:w w:val="76"/>
              </w:rPr>
              <w:t>r</w:t>
            </w:r>
          </w:p>
        </w:tc>
      </w:tr>
      <w:tr w:rsidR="001B2ABD" w14:paraId="316477A7" w14:textId="77777777" w:rsidTr="00F00100">
        <w:trPr>
          <w:trHeight w:val="8442"/>
        </w:trPr>
        <w:tc>
          <w:tcPr>
            <w:tcW w:w="3410" w:type="dxa"/>
          </w:tcPr>
          <w:sdt>
            <w:sdtPr>
              <w:id w:val="-1711873194"/>
              <w:placeholder>
                <w:docPart w:val="2A14548E22F645A692D93EB782CB25D0"/>
              </w:placeholder>
              <w:temporary/>
              <w:showingPlcHdr/>
              <w15:appearance w15:val="hidden"/>
            </w:sdtPr>
            <w:sdtEndPr/>
            <w:sdtContent>
              <w:p w14:paraId="036C9B31" w14:textId="77777777" w:rsidR="001B2ABD" w:rsidRDefault="00036450" w:rsidP="00F0010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A37C82F" w14:textId="541A806B" w:rsidR="00036450" w:rsidRDefault="00CF0D63" w:rsidP="00F00100">
            <w:r w:rsidRPr="00CF0D63">
              <w:t>A passionate Software Engineer, experienced with web technologies, and interested in everything from Deep Learning to IoT.</w:t>
            </w:r>
          </w:p>
          <w:p w14:paraId="2A210B24" w14:textId="2DF5EE1C" w:rsidR="00CF0D63" w:rsidRDefault="00CF0D63" w:rsidP="00F00100"/>
          <w:p w14:paraId="4EBC69BC" w14:textId="6F54F5D5" w:rsidR="00CF0D63" w:rsidRDefault="00CF0D63" w:rsidP="00F00100">
            <w:r>
              <w:t>Has experience in all aspects of product lifecycle, from product design, to development, to maintenance and retirement.</w:t>
            </w:r>
          </w:p>
          <w:p w14:paraId="4907B287" w14:textId="77777777" w:rsidR="00036450" w:rsidRDefault="00036450" w:rsidP="00F00100"/>
          <w:sdt>
            <w:sdtPr>
              <w:id w:val="-1954003311"/>
              <w:placeholder>
                <w:docPart w:val="BF07E5D18D5F485999C18D1A48DC12BF"/>
              </w:placeholder>
              <w:temporary/>
              <w:showingPlcHdr/>
              <w15:appearance w15:val="hidden"/>
            </w:sdtPr>
            <w:sdtEndPr/>
            <w:sdtContent>
              <w:p w14:paraId="4758BDD5" w14:textId="77777777" w:rsidR="00036450" w:rsidRPr="00CB0055" w:rsidRDefault="00CB0055" w:rsidP="00F0010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74E13FF2D5440DCAF4C3965B70FE97C"/>
              </w:placeholder>
              <w:temporary/>
              <w:showingPlcHdr/>
              <w15:appearance w15:val="hidden"/>
            </w:sdtPr>
            <w:sdtEndPr/>
            <w:sdtContent>
              <w:p w14:paraId="32777796" w14:textId="77777777" w:rsidR="004D3011" w:rsidRDefault="004D3011" w:rsidP="00F00100">
                <w:r w:rsidRPr="004D3011">
                  <w:t>PHONE:</w:t>
                </w:r>
              </w:p>
            </w:sdtContent>
          </w:sdt>
          <w:p w14:paraId="2C337BDA" w14:textId="14B68DD2" w:rsidR="004D3011" w:rsidRDefault="00CF0D63" w:rsidP="00F00100">
            <w:r>
              <w:t>712-214-1996</w:t>
            </w:r>
          </w:p>
          <w:p w14:paraId="4E23232D" w14:textId="77777777" w:rsidR="004D3011" w:rsidRPr="004D3011" w:rsidRDefault="004D3011" w:rsidP="00F00100"/>
          <w:sdt>
            <w:sdtPr>
              <w:id w:val="67859272"/>
              <w:placeholder>
                <w:docPart w:val="1D0B358C65C145EBBC33F445F3AA6DAA"/>
              </w:placeholder>
              <w:temporary/>
              <w:showingPlcHdr/>
              <w15:appearance w15:val="hidden"/>
            </w:sdtPr>
            <w:sdtEndPr/>
            <w:sdtContent>
              <w:p w14:paraId="35094C0A" w14:textId="77777777" w:rsidR="004D3011" w:rsidRDefault="004D3011" w:rsidP="00F00100">
                <w:r w:rsidRPr="004D3011">
                  <w:t>WEBSITE:</w:t>
                </w:r>
              </w:p>
            </w:sdtContent>
          </w:sdt>
          <w:p w14:paraId="40B6FB8B" w14:textId="6A59EE42" w:rsidR="004D3011" w:rsidRDefault="007D6D98" w:rsidP="00F00100">
            <w:hyperlink r:id="rId11" w:history="1">
              <w:r w:rsidR="00CF0D63" w:rsidRPr="003828B3">
                <w:rPr>
                  <w:rStyle w:val="Hyperlink"/>
                </w:rPr>
                <w:t>www.adiradh.co.uk</w:t>
              </w:r>
            </w:hyperlink>
          </w:p>
          <w:p w14:paraId="076519F2" w14:textId="727E810F" w:rsidR="00CF0D63" w:rsidRDefault="007D6D98" w:rsidP="00F00100">
            <w:hyperlink r:id="rId12" w:history="1">
              <w:r w:rsidR="00CF0D63" w:rsidRPr="003828B3">
                <w:rPr>
                  <w:rStyle w:val="Hyperlink"/>
                </w:rPr>
                <w:t>www.linkedin.com/in/adiradh1998/</w:t>
              </w:r>
            </w:hyperlink>
            <w:r w:rsidR="00CF0D63">
              <w:t xml:space="preserve"> </w:t>
            </w:r>
          </w:p>
          <w:p w14:paraId="46DCCA27" w14:textId="77777777" w:rsidR="004D3011" w:rsidRDefault="004D3011" w:rsidP="00F00100"/>
          <w:sdt>
            <w:sdtPr>
              <w:id w:val="-240260293"/>
              <w:placeholder>
                <w:docPart w:val="DA87CFEE098445819B7B76C47F3A709E"/>
              </w:placeholder>
              <w:temporary/>
              <w:showingPlcHdr/>
              <w15:appearance w15:val="hidden"/>
            </w:sdtPr>
            <w:sdtEndPr/>
            <w:sdtContent>
              <w:p w14:paraId="1F441F06" w14:textId="77777777" w:rsidR="004D3011" w:rsidRDefault="004D3011" w:rsidP="00F00100">
                <w:r w:rsidRPr="004D3011">
                  <w:t>EMAIL:</w:t>
                </w:r>
              </w:p>
            </w:sdtContent>
          </w:sdt>
          <w:p w14:paraId="1366EF64" w14:textId="143F31AD" w:rsidR="00036450" w:rsidRPr="00E4381A" w:rsidRDefault="007D6D98" w:rsidP="00F00100">
            <w:pPr>
              <w:rPr>
                <w:rStyle w:val="Hyperlink"/>
              </w:rPr>
            </w:pPr>
            <w:hyperlink r:id="rId13" w:history="1">
              <w:r w:rsidR="00CF0D63" w:rsidRPr="003828B3">
                <w:rPr>
                  <w:rStyle w:val="Hyperlink"/>
                </w:rPr>
                <w:t>adiradh1998@gmail.com</w:t>
              </w:r>
            </w:hyperlink>
            <w:r w:rsidR="00CF0D63">
              <w:t xml:space="preserve"> </w:t>
            </w:r>
          </w:p>
          <w:sdt>
            <w:sdtPr>
              <w:id w:val="-1444214663"/>
              <w:placeholder>
                <w:docPart w:val="FC20780B67C34A89B9BB0E6AEF998C72"/>
              </w:placeholder>
              <w:temporary/>
              <w:showingPlcHdr/>
              <w15:appearance w15:val="hidden"/>
            </w:sdtPr>
            <w:sdtEndPr/>
            <w:sdtContent>
              <w:p w14:paraId="6EFA8A5E" w14:textId="77777777" w:rsidR="004D3011" w:rsidRPr="00CB0055" w:rsidRDefault="00CB0055" w:rsidP="00F0010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C9B3D73" w14:textId="126A8034" w:rsidR="004D3011" w:rsidRDefault="00CF0D63" w:rsidP="00F00100">
            <w:r>
              <w:t>Reading</w:t>
            </w:r>
          </w:p>
          <w:p w14:paraId="0A911DA7" w14:textId="2047FCD0" w:rsidR="004D3011" w:rsidRDefault="00CF0D63" w:rsidP="00F00100">
            <w:r>
              <w:t>Dungeons and Dragons</w:t>
            </w:r>
          </w:p>
          <w:p w14:paraId="7C2B3DF8" w14:textId="72B6E5EA" w:rsidR="004D3011" w:rsidRDefault="00CF0D63" w:rsidP="00F00100">
            <w:r>
              <w:t>Martial Arts</w:t>
            </w:r>
          </w:p>
          <w:p w14:paraId="76981292" w14:textId="77777777" w:rsidR="004D3011" w:rsidRDefault="00CF0D63" w:rsidP="00F00100">
            <w:r>
              <w:t>Hiking</w:t>
            </w:r>
          </w:p>
          <w:p w14:paraId="21F55D0A" w14:textId="09AF8EB8" w:rsidR="00CF0D63" w:rsidRPr="004D3011" w:rsidRDefault="00CF0D63" w:rsidP="00F00100">
            <w:r>
              <w:t>Programming</w:t>
            </w:r>
          </w:p>
        </w:tc>
        <w:tc>
          <w:tcPr>
            <w:tcW w:w="681" w:type="dxa"/>
          </w:tcPr>
          <w:p w14:paraId="5CFF0B8B" w14:textId="77777777" w:rsidR="001B2ABD" w:rsidRDefault="001B2ABD" w:rsidP="00F00100">
            <w:pPr>
              <w:tabs>
                <w:tab w:val="left" w:pos="990"/>
              </w:tabs>
            </w:pPr>
          </w:p>
        </w:tc>
        <w:tc>
          <w:tcPr>
            <w:tcW w:w="6130" w:type="dxa"/>
          </w:tcPr>
          <w:sdt>
            <w:sdtPr>
              <w:id w:val="1049110328"/>
              <w:placeholder>
                <w:docPart w:val="5AB0F404AD2E4509816CA33042510312"/>
              </w:placeholder>
              <w:temporary/>
              <w:showingPlcHdr/>
              <w15:appearance w15:val="hidden"/>
            </w:sdtPr>
            <w:sdtEndPr/>
            <w:sdtContent>
              <w:p w14:paraId="3F6AB534" w14:textId="77777777" w:rsidR="001B2ABD" w:rsidRDefault="00E25A26" w:rsidP="00F0010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BB66055" w14:textId="2923FDAA" w:rsidR="00036450" w:rsidRPr="00036450" w:rsidRDefault="00CF0D63" w:rsidP="00F00100">
            <w:pPr>
              <w:pStyle w:val="Heading4"/>
            </w:pPr>
            <w:r>
              <w:t>Software Engineering (BSc Hons) - Swansea University, UK</w:t>
            </w:r>
          </w:p>
          <w:p w14:paraId="1E9A91EB" w14:textId="070FEB6D" w:rsidR="00036450" w:rsidRPr="00B359E4" w:rsidRDefault="00CF0D63" w:rsidP="00F00100">
            <w:pPr>
              <w:pStyle w:val="Date"/>
            </w:pPr>
            <w:r>
              <w:t>2016</w:t>
            </w:r>
            <w:r w:rsidR="00036450" w:rsidRPr="00B359E4">
              <w:t xml:space="preserve"> - </w:t>
            </w:r>
            <w:r>
              <w:t>2019</w:t>
            </w:r>
          </w:p>
          <w:p w14:paraId="40E06AFF" w14:textId="7B97E559" w:rsidR="00036450" w:rsidRDefault="00CF0D63" w:rsidP="00F00100">
            <w:r>
              <w:t>Graduated with a First-Class Honors, 4.0 GPA equivalent.</w:t>
            </w:r>
          </w:p>
          <w:p w14:paraId="3B086DFC" w14:textId="155974D9" w:rsidR="00533A3B" w:rsidRDefault="00533A3B" w:rsidP="00F00100">
            <w:r>
              <w:t>3</w:t>
            </w:r>
            <w:r w:rsidRPr="00533A3B">
              <w:rPr>
                <w:vertAlign w:val="superscript"/>
              </w:rPr>
              <w:t>rd</w:t>
            </w:r>
            <w:r>
              <w:t xml:space="preserve"> Year student representative for Computer Science and Software Engineering. Represented University for the invite-only National Health Service Hackathon, developing applications to improve access to healthcare.</w:t>
            </w:r>
          </w:p>
          <w:sdt>
            <w:sdtPr>
              <w:id w:val="1001553383"/>
              <w:placeholder>
                <w:docPart w:val="10A5F545D6714219B61654EF1A67C228"/>
              </w:placeholder>
              <w:temporary/>
              <w:showingPlcHdr/>
              <w15:appearance w15:val="hidden"/>
            </w:sdtPr>
            <w:sdtEndPr/>
            <w:sdtContent>
              <w:p w14:paraId="7C7587FB" w14:textId="77777777" w:rsidR="00036450" w:rsidRDefault="00036450" w:rsidP="00F0010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3EEB619" w14:textId="652F041B" w:rsidR="00036450" w:rsidRDefault="00533A3B" w:rsidP="00F00100">
            <w:pPr>
              <w:pStyle w:val="Heading4"/>
              <w:rPr>
                <w:bCs/>
              </w:rPr>
            </w:pPr>
            <w:r>
              <w:t>MAPFRE</w:t>
            </w:r>
            <w:r w:rsidR="00036450">
              <w:t xml:space="preserve"> </w:t>
            </w:r>
            <w:r w:rsidR="00F00100">
              <w:t xml:space="preserve">- </w:t>
            </w:r>
            <w:r>
              <w:t>Junior Developer</w:t>
            </w:r>
          </w:p>
          <w:p w14:paraId="37CCB81F" w14:textId="59D8CD58" w:rsidR="00036450" w:rsidRPr="00036450" w:rsidRDefault="00E41164" w:rsidP="00F00100">
            <w:pPr>
              <w:pStyle w:val="Date"/>
            </w:pPr>
            <w:r>
              <w:t>July 2019</w:t>
            </w:r>
            <w:r w:rsidR="00036450" w:rsidRPr="00036450">
              <w:t>–</w:t>
            </w:r>
            <w:r>
              <w:t>September 2020</w:t>
            </w:r>
          </w:p>
          <w:p w14:paraId="43C04B56" w14:textId="372CDBF4" w:rsidR="00036450" w:rsidRDefault="00F00100" w:rsidP="00F00100">
            <w:r w:rsidRPr="00F00100">
              <w:t>Worked as part of small, generalist team. Worked on maintaining and upgrading an ecosystem of</w:t>
            </w:r>
            <w:r>
              <w:t xml:space="preserve"> </w:t>
            </w:r>
            <w:r w:rsidRPr="00F00100">
              <w:t xml:space="preserve">30+ websites, webservices and backend applications. </w:t>
            </w:r>
            <w:r>
              <w:t>I</w:t>
            </w:r>
            <w:r w:rsidRPr="00F00100">
              <w:t>n charge of managing B</w:t>
            </w:r>
            <w:r>
              <w:t>AU tickets</w:t>
            </w:r>
            <w:r w:rsidRPr="00F00100">
              <w:t>, liaising with end users and colleagues of various departments and specialties to solve issues quickly and</w:t>
            </w:r>
            <w:r>
              <w:t xml:space="preserve"> </w:t>
            </w:r>
            <w:r w:rsidRPr="00F00100">
              <w:t>efficiently.</w:t>
            </w:r>
            <w:r>
              <w:t xml:space="preserve"> </w:t>
            </w:r>
            <w:r w:rsidRPr="00F00100">
              <w:t>Tech Stack: .NET, .NET Core, C#, VB, Access, Angular, React, Azure DevOps, Git</w:t>
            </w:r>
            <w:r w:rsidR="00036450" w:rsidRPr="00036450">
              <w:t xml:space="preserve"> </w:t>
            </w:r>
          </w:p>
          <w:p w14:paraId="3D58A7C4" w14:textId="77777777" w:rsidR="004D3011" w:rsidRDefault="004D3011" w:rsidP="00F00100"/>
          <w:p w14:paraId="0D28D18A" w14:textId="27CDEE51" w:rsidR="004D3011" w:rsidRPr="004D3011" w:rsidRDefault="00F00100" w:rsidP="00F00100">
            <w:pPr>
              <w:pStyle w:val="Heading4"/>
              <w:rPr>
                <w:bCs/>
              </w:rPr>
            </w:pPr>
            <w:r>
              <w:t>NTS Events</w:t>
            </w:r>
            <w:r w:rsidR="004D3011" w:rsidRPr="004D3011">
              <w:t xml:space="preserve"> </w:t>
            </w:r>
            <w:r>
              <w:t>– Tech Team (unpaid)</w:t>
            </w:r>
          </w:p>
          <w:p w14:paraId="71FB4B9C" w14:textId="34756D8F" w:rsidR="004D3011" w:rsidRPr="004D3011" w:rsidRDefault="00F00100" w:rsidP="00F00100">
            <w:pPr>
              <w:pStyle w:val="Date"/>
            </w:pPr>
            <w:r>
              <w:t>2018</w:t>
            </w:r>
            <w:r w:rsidR="004D3011" w:rsidRPr="004D3011">
              <w:t>–</w:t>
            </w:r>
            <w:r>
              <w:t>2019</w:t>
            </w:r>
          </w:p>
          <w:p w14:paraId="50908D84" w14:textId="15AE69A7" w:rsidR="004D3011" w:rsidRPr="004D3011" w:rsidRDefault="00F00100" w:rsidP="00F00100">
            <w:r w:rsidRPr="00F00100">
              <w:t xml:space="preserve">Working as part of a small development team to provide in-house hardware and software solutions for </w:t>
            </w:r>
            <w:proofErr w:type="spellStart"/>
            <w:proofErr w:type="gramStart"/>
            <w:r w:rsidRPr="00F00100">
              <w:t>events.Mainly</w:t>
            </w:r>
            <w:proofErr w:type="spellEnd"/>
            <w:proofErr w:type="gramEnd"/>
            <w:r w:rsidRPr="00F00100">
              <w:t xml:space="preserve"> worked on creating a cross-platform mobile transaction system, using RFID/NFC bands</w:t>
            </w:r>
            <w:r w:rsidR="00036450" w:rsidRPr="004D3011">
              <w:t xml:space="preserve"> </w:t>
            </w:r>
          </w:p>
          <w:p w14:paraId="5491E5E1" w14:textId="77777777" w:rsidR="004D3011" w:rsidRDefault="004D3011" w:rsidP="00F00100"/>
          <w:sdt>
            <w:sdtPr>
              <w:id w:val="1669594239"/>
              <w:placeholder>
                <w:docPart w:val="EE8665CE06AA437D96FE525AC8B265DA"/>
              </w:placeholder>
              <w:temporary/>
              <w:showingPlcHdr/>
              <w15:appearance w15:val="hidden"/>
            </w:sdtPr>
            <w:sdtEndPr/>
            <w:sdtContent>
              <w:p w14:paraId="7C2CDC46" w14:textId="77777777" w:rsidR="00036450" w:rsidRDefault="00180329" w:rsidP="00F0010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00B6D14" w14:textId="77777777" w:rsidR="00036450" w:rsidRPr="004D3011" w:rsidRDefault="00112054" w:rsidP="00F00100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09F74EB" wp14:editId="1625239C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CF0D63" w14:paraId="53802FD0" w14:textId="77777777" w:rsidTr="00F00100">
        <w:trPr>
          <w:trHeight w:val="611"/>
        </w:trPr>
        <w:tc>
          <w:tcPr>
            <w:tcW w:w="3410" w:type="dxa"/>
          </w:tcPr>
          <w:p w14:paraId="3A0D7EB4" w14:textId="77777777" w:rsidR="00CF0D63" w:rsidRDefault="00CF0D63" w:rsidP="00F00100">
            <w:pPr>
              <w:pStyle w:val="Heading3"/>
            </w:pPr>
          </w:p>
        </w:tc>
        <w:tc>
          <w:tcPr>
            <w:tcW w:w="681" w:type="dxa"/>
          </w:tcPr>
          <w:p w14:paraId="32C2A525" w14:textId="77777777" w:rsidR="00CF0D63" w:rsidRDefault="00CF0D63" w:rsidP="00F00100">
            <w:pPr>
              <w:tabs>
                <w:tab w:val="left" w:pos="990"/>
              </w:tabs>
            </w:pPr>
          </w:p>
        </w:tc>
        <w:tc>
          <w:tcPr>
            <w:tcW w:w="6130" w:type="dxa"/>
          </w:tcPr>
          <w:p w14:paraId="7046498A" w14:textId="77777777" w:rsidR="00CF0D63" w:rsidRDefault="00CF0D63" w:rsidP="00F00100">
            <w:pPr>
              <w:pStyle w:val="Heading2"/>
            </w:pPr>
          </w:p>
        </w:tc>
      </w:tr>
    </w:tbl>
    <w:p w14:paraId="764EFDE8" w14:textId="77777777" w:rsidR="00C34BC4" w:rsidRDefault="00C34BC4" w:rsidP="00F00100">
      <w:pPr>
        <w:tabs>
          <w:tab w:val="left" w:pos="990"/>
        </w:tabs>
      </w:pPr>
    </w:p>
    <w:sectPr w:rsidR="00C34BC4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B97D6" w14:textId="77777777" w:rsidR="00E26F22" w:rsidRDefault="00E26F22" w:rsidP="000C45FF">
      <w:r>
        <w:separator/>
      </w:r>
    </w:p>
  </w:endnote>
  <w:endnote w:type="continuationSeparator" w:id="0">
    <w:p w14:paraId="54DDE945" w14:textId="77777777" w:rsidR="00E26F22" w:rsidRDefault="00E26F2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AF883" w14:textId="77777777" w:rsidR="00E26F22" w:rsidRDefault="00E26F22" w:rsidP="000C45FF">
      <w:r>
        <w:separator/>
      </w:r>
    </w:p>
  </w:footnote>
  <w:footnote w:type="continuationSeparator" w:id="0">
    <w:p w14:paraId="0220FF6E" w14:textId="77777777" w:rsidR="00E26F22" w:rsidRDefault="00E26F2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482D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AFE328" wp14:editId="3EAA516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22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33A3B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D6D98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4BC4"/>
    <w:rsid w:val="00C37BA1"/>
    <w:rsid w:val="00C4674C"/>
    <w:rsid w:val="00C506CF"/>
    <w:rsid w:val="00C72BED"/>
    <w:rsid w:val="00C9578B"/>
    <w:rsid w:val="00CB0055"/>
    <w:rsid w:val="00CF0D63"/>
    <w:rsid w:val="00D2522B"/>
    <w:rsid w:val="00D422DE"/>
    <w:rsid w:val="00D5459D"/>
    <w:rsid w:val="00DA1F4D"/>
    <w:rsid w:val="00DD172A"/>
    <w:rsid w:val="00E25A26"/>
    <w:rsid w:val="00E26F22"/>
    <w:rsid w:val="00E41164"/>
    <w:rsid w:val="00E4381A"/>
    <w:rsid w:val="00E55D74"/>
    <w:rsid w:val="00F0010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A742C8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diradh1998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adiradh1998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diradh.co.uk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da_\AppData\Local\Microsoft\Office\16.0\DTS\en-US%7bD284D9B5-D10C-46F2-B429-4D8896D2399E%7d\%7b7EDF33EE-130B-41E8-BDAB-AA15236FB64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C#</c:v>
                </c:pt>
                <c:pt idx="1">
                  <c:v>Java</c:v>
                </c:pt>
                <c:pt idx="2">
                  <c:v>JS</c:v>
                </c:pt>
                <c:pt idx="3">
                  <c:v>Python</c:v>
                </c:pt>
                <c:pt idx="4">
                  <c:v>C++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0.7</c:v>
                </c:pt>
                <c:pt idx="2">
                  <c:v>0.8</c:v>
                </c:pt>
                <c:pt idx="3">
                  <c:v>0.6</c:v>
                </c:pt>
                <c:pt idx="4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@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14548E22F645A692D93EB782CB2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BC95D-AA63-471A-8AA6-8A2D5FAE1ACD}"/>
      </w:docPartPr>
      <w:docPartBody>
        <w:p w:rsidR="005379AD" w:rsidRDefault="005379AD">
          <w:pPr>
            <w:pStyle w:val="2A14548E22F645A692D93EB782CB25D0"/>
          </w:pPr>
          <w:r w:rsidRPr="00D5459D">
            <w:t>Profile</w:t>
          </w:r>
        </w:p>
      </w:docPartBody>
    </w:docPart>
    <w:docPart>
      <w:docPartPr>
        <w:name w:val="BF07E5D18D5F485999C18D1A48DC1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BB439-AD63-4701-8D68-0421C1F172BA}"/>
      </w:docPartPr>
      <w:docPartBody>
        <w:p w:rsidR="00904C4B" w:rsidRDefault="00904C4B">
          <w:pPr>
            <w:pStyle w:val="BF07E5D18D5F485999C18D1A48DC12BF"/>
          </w:pPr>
          <w:r w:rsidRPr="00CB0055">
            <w:t>Contact</w:t>
          </w:r>
        </w:p>
      </w:docPartBody>
    </w:docPart>
    <w:docPart>
      <w:docPartPr>
        <w:name w:val="474E13FF2D5440DCAF4C3965B70F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687FB-237C-40E8-816A-419986395755}"/>
      </w:docPartPr>
      <w:docPartBody>
        <w:p w:rsidR="00904C4B" w:rsidRDefault="00904C4B">
          <w:pPr>
            <w:pStyle w:val="474E13FF2D5440DCAF4C3965B70FE97C"/>
          </w:pPr>
          <w:r w:rsidRPr="004D3011">
            <w:t>PHONE:</w:t>
          </w:r>
        </w:p>
      </w:docPartBody>
    </w:docPart>
    <w:docPart>
      <w:docPartPr>
        <w:name w:val="1D0B358C65C145EBBC33F445F3AA6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8DA4C-F35F-402F-858E-601DA43C3374}"/>
      </w:docPartPr>
      <w:docPartBody>
        <w:p w:rsidR="00904C4B" w:rsidRDefault="00904C4B">
          <w:pPr>
            <w:pStyle w:val="1D0B358C65C145EBBC33F445F3AA6DAA"/>
          </w:pPr>
          <w:r w:rsidRPr="004D3011">
            <w:t>WEBSITE:</w:t>
          </w:r>
        </w:p>
      </w:docPartBody>
    </w:docPart>
    <w:docPart>
      <w:docPartPr>
        <w:name w:val="DA87CFEE098445819B7B76C47F3A7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3CA76-CD52-45E8-8D8A-0BF53B577BC7}"/>
      </w:docPartPr>
      <w:docPartBody>
        <w:p w:rsidR="00904C4B" w:rsidRDefault="00904C4B">
          <w:pPr>
            <w:pStyle w:val="DA87CFEE098445819B7B76C47F3A709E"/>
          </w:pPr>
          <w:r w:rsidRPr="004D3011">
            <w:t>EMAIL:</w:t>
          </w:r>
        </w:p>
      </w:docPartBody>
    </w:docPart>
    <w:docPart>
      <w:docPartPr>
        <w:name w:val="FC20780B67C34A89B9BB0E6AEF998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49F87-CA70-41DC-A359-DA10500990B1}"/>
      </w:docPartPr>
      <w:docPartBody>
        <w:p w:rsidR="00904C4B" w:rsidRDefault="00904C4B">
          <w:pPr>
            <w:pStyle w:val="FC20780B67C34A89B9BB0E6AEF998C72"/>
          </w:pPr>
          <w:r w:rsidRPr="00CB0055">
            <w:t>Hobbies</w:t>
          </w:r>
        </w:p>
      </w:docPartBody>
    </w:docPart>
    <w:docPart>
      <w:docPartPr>
        <w:name w:val="5AB0F404AD2E4509816CA33042510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642FB-1708-4FFA-8751-3921FE46A3D7}"/>
      </w:docPartPr>
      <w:docPartBody>
        <w:p w:rsidR="00904C4B" w:rsidRDefault="00904C4B">
          <w:pPr>
            <w:pStyle w:val="5AB0F404AD2E4509816CA33042510312"/>
          </w:pPr>
          <w:r w:rsidRPr="00036450">
            <w:t>EDUCATION</w:t>
          </w:r>
        </w:p>
      </w:docPartBody>
    </w:docPart>
    <w:docPart>
      <w:docPartPr>
        <w:name w:val="10A5F545D6714219B61654EF1A67C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DA370-51C8-47A1-A8AD-06E5A71E1DB0}"/>
      </w:docPartPr>
      <w:docPartBody>
        <w:p w:rsidR="00904C4B" w:rsidRDefault="00904C4B">
          <w:pPr>
            <w:pStyle w:val="10A5F545D6714219B61654EF1A67C228"/>
          </w:pPr>
          <w:r w:rsidRPr="00036450">
            <w:t>WORK EXPERIENCE</w:t>
          </w:r>
        </w:p>
      </w:docPartBody>
    </w:docPart>
    <w:docPart>
      <w:docPartPr>
        <w:name w:val="EE8665CE06AA437D96FE525AC8B2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CB026-2332-4CAE-9E60-42EA7AEB7AA5}"/>
      </w:docPartPr>
      <w:docPartBody>
        <w:p w:rsidR="00904C4B" w:rsidRDefault="00904C4B">
          <w:pPr>
            <w:pStyle w:val="EE8665CE06AA437D96FE525AC8B265D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4B"/>
    <w:rsid w:val="005379AD"/>
    <w:rsid w:val="0090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64C46976A74780888DC911B10ECC15">
    <w:name w:val="0A64C46976A74780888DC911B10ECC15"/>
  </w:style>
  <w:style w:type="paragraph" w:customStyle="1" w:styleId="A0F380A876C24C17996A6BAD932C62CF">
    <w:name w:val="A0F380A876C24C17996A6BAD932C62CF"/>
  </w:style>
  <w:style w:type="paragraph" w:customStyle="1" w:styleId="2A14548E22F645A692D93EB782CB25D0">
    <w:name w:val="2A14548E22F645A692D93EB782CB25D0"/>
  </w:style>
  <w:style w:type="paragraph" w:customStyle="1" w:styleId="875CE169C5874F70BF570E2D747B21CD">
    <w:name w:val="875CE169C5874F70BF570E2D747B21CD"/>
  </w:style>
  <w:style w:type="paragraph" w:customStyle="1" w:styleId="BF07E5D18D5F485999C18D1A48DC12BF">
    <w:name w:val="BF07E5D18D5F485999C18D1A48DC12BF"/>
  </w:style>
  <w:style w:type="paragraph" w:customStyle="1" w:styleId="474E13FF2D5440DCAF4C3965B70FE97C">
    <w:name w:val="474E13FF2D5440DCAF4C3965B70FE97C"/>
  </w:style>
  <w:style w:type="paragraph" w:customStyle="1" w:styleId="967800F431EA4D8895CAB3E2587596E9">
    <w:name w:val="967800F431EA4D8895CAB3E2587596E9"/>
  </w:style>
  <w:style w:type="paragraph" w:customStyle="1" w:styleId="1D0B358C65C145EBBC33F445F3AA6DAA">
    <w:name w:val="1D0B358C65C145EBBC33F445F3AA6DAA"/>
  </w:style>
  <w:style w:type="paragraph" w:customStyle="1" w:styleId="6D0D7375622E4953B670D112963414D4">
    <w:name w:val="6D0D7375622E4953B670D112963414D4"/>
  </w:style>
  <w:style w:type="paragraph" w:customStyle="1" w:styleId="DA87CFEE098445819B7B76C47F3A709E">
    <w:name w:val="DA87CFEE098445819B7B76C47F3A709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C31158228EF432CA7199F0BB45CF7D7">
    <w:name w:val="EC31158228EF432CA7199F0BB45CF7D7"/>
  </w:style>
  <w:style w:type="paragraph" w:customStyle="1" w:styleId="FC20780B67C34A89B9BB0E6AEF998C72">
    <w:name w:val="FC20780B67C34A89B9BB0E6AEF998C72"/>
  </w:style>
  <w:style w:type="paragraph" w:customStyle="1" w:styleId="741A810006D14C84B35CAD40599A5E44">
    <w:name w:val="741A810006D14C84B35CAD40599A5E44"/>
  </w:style>
  <w:style w:type="paragraph" w:customStyle="1" w:styleId="26EFADCA5A0D4992B4BAF1382BE1980F">
    <w:name w:val="26EFADCA5A0D4992B4BAF1382BE1980F"/>
  </w:style>
  <w:style w:type="paragraph" w:customStyle="1" w:styleId="A7E06404C8A14208BEAEBC7ACEED0878">
    <w:name w:val="A7E06404C8A14208BEAEBC7ACEED0878"/>
  </w:style>
  <w:style w:type="paragraph" w:customStyle="1" w:styleId="059979CEF36246E3939E67C47F2DE62D">
    <w:name w:val="059979CEF36246E3939E67C47F2DE62D"/>
  </w:style>
  <w:style w:type="paragraph" w:customStyle="1" w:styleId="5AB0F404AD2E4509816CA33042510312">
    <w:name w:val="5AB0F404AD2E4509816CA33042510312"/>
  </w:style>
  <w:style w:type="paragraph" w:customStyle="1" w:styleId="45EBDC75FF294F83B613812CB9BE16F3">
    <w:name w:val="45EBDC75FF294F83B613812CB9BE16F3"/>
  </w:style>
  <w:style w:type="paragraph" w:customStyle="1" w:styleId="456CA84E1AB047F5881F6B326003F6C1">
    <w:name w:val="456CA84E1AB047F5881F6B326003F6C1"/>
  </w:style>
  <w:style w:type="paragraph" w:customStyle="1" w:styleId="5E9A0069D8EC4E0393B139C781CA2A81">
    <w:name w:val="5E9A0069D8EC4E0393B139C781CA2A81"/>
  </w:style>
  <w:style w:type="paragraph" w:customStyle="1" w:styleId="11E5198326364FF8AAB04C9097988FBB">
    <w:name w:val="11E5198326364FF8AAB04C9097988FBB"/>
  </w:style>
  <w:style w:type="paragraph" w:customStyle="1" w:styleId="BE149B1098764BADA9FD6EE3019A042A">
    <w:name w:val="BE149B1098764BADA9FD6EE3019A042A"/>
  </w:style>
  <w:style w:type="paragraph" w:customStyle="1" w:styleId="904B286D3EE64269AA8C8D7086A60266">
    <w:name w:val="904B286D3EE64269AA8C8D7086A60266"/>
  </w:style>
  <w:style w:type="paragraph" w:customStyle="1" w:styleId="3A17CAA8E8F14C24872E2D6C8E48A91C">
    <w:name w:val="3A17CAA8E8F14C24872E2D6C8E48A91C"/>
  </w:style>
  <w:style w:type="paragraph" w:customStyle="1" w:styleId="10A5F545D6714219B61654EF1A67C228">
    <w:name w:val="10A5F545D6714219B61654EF1A67C228"/>
  </w:style>
  <w:style w:type="paragraph" w:customStyle="1" w:styleId="FFE0490660574A05B8187E75E615D231">
    <w:name w:val="FFE0490660574A05B8187E75E615D231"/>
  </w:style>
  <w:style w:type="paragraph" w:customStyle="1" w:styleId="B290EC50BC9141D3AD1A4D0E29447C6C">
    <w:name w:val="B290EC50BC9141D3AD1A4D0E29447C6C"/>
  </w:style>
  <w:style w:type="paragraph" w:customStyle="1" w:styleId="6891C32E43214684A53F5B6573A5544E">
    <w:name w:val="6891C32E43214684A53F5B6573A5544E"/>
  </w:style>
  <w:style w:type="paragraph" w:customStyle="1" w:styleId="0F6033D7805342C197BD0529E97B142D">
    <w:name w:val="0F6033D7805342C197BD0529E97B142D"/>
  </w:style>
  <w:style w:type="paragraph" w:customStyle="1" w:styleId="FEE3010245284C20A31BA89BA0215689">
    <w:name w:val="FEE3010245284C20A31BA89BA0215689"/>
  </w:style>
  <w:style w:type="paragraph" w:customStyle="1" w:styleId="6EBA588036A044B5AA3EDCF338C036DF">
    <w:name w:val="6EBA588036A044B5AA3EDCF338C036DF"/>
  </w:style>
  <w:style w:type="paragraph" w:customStyle="1" w:styleId="577FDC6700F04621818034B6D0E985E1">
    <w:name w:val="577FDC6700F04621818034B6D0E985E1"/>
  </w:style>
  <w:style w:type="paragraph" w:customStyle="1" w:styleId="8C0763964C754691BB36FB72CC157022">
    <w:name w:val="8C0763964C754691BB36FB72CC157022"/>
  </w:style>
  <w:style w:type="paragraph" w:customStyle="1" w:styleId="57FD4930BAE34BB0ADF2E2CD62A58F84">
    <w:name w:val="57FD4930BAE34BB0ADF2E2CD62A58F84"/>
  </w:style>
  <w:style w:type="paragraph" w:customStyle="1" w:styleId="2E793346580F4727B9DC98C7895A7DE1">
    <w:name w:val="2E793346580F4727B9DC98C7895A7DE1"/>
  </w:style>
  <w:style w:type="paragraph" w:customStyle="1" w:styleId="494350CE8B59407999D6ECCBD9498C18">
    <w:name w:val="494350CE8B59407999D6ECCBD9498C18"/>
  </w:style>
  <w:style w:type="paragraph" w:customStyle="1" w:styleId="FE04D9064A1C4123ACBE71D6E67D51DD">
    <w:name w:val="FE04D9064A1C4123ACBE71D6E67D51DD"/>
  </w:style>
  <w:style w:type="paragraph" w:customStyle="1" w:styleId="033696362E81412488D13D8D4766A152">
    <w:name w:val="033696362E81412488D13D8D4766A152"/>
  </w:style>
  <w:style w:type="paragraph" w:customStyle="1" w:styleId="5FCD0306095F4F738BC5C72685A983C1">
    <w:name w:val="5FCD0306095F4F738BC5C72685A983C1"/>
  </w:style>
  <w:style w:type="paragraph" w:customStyle="1" w:styleId="C32DB369F83D452E88492DA78AC02D2A">
    <w:name w:val="C32DB369F83D452E88492DA78AC02D2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E8665CE06AA437D96FE525AC8B265DA">
    <w:name w:val="EE8665CE06AA437D96FE525AC8B26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{7EDF33EE-130B-41E8-BDAB-AA15236FB640}tf00546271_win32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2020-09-12T04:14:00Z</dcterms:created>
  <dcterms:modified xsi:type="dcterms:W3CDTF">2020-09-12T04:14:00Z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